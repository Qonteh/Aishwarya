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235CF14" w14:textId="77777777" w:rsidTr="002B3B35">
        <w:trPr>
          <w:trHeight w:val="1440"/>
        </w:trPr>
        <w:tc>
          <w:tcPr>
            <w:tcW w:w="10080" w:type="dxa"/>
          </w:tcPr>
          <w:p w14:paraId="5587B4F4" w14:textId="77777777" w:rsidR="00360420" w:rsidRPr="00802E94" w:rsidRDefault="00000000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1C577E39D17E4DB1961D4465F3BE75F4"/>
                </w:placeholder>
                <w:showingPlcHdr/>
                <w15:appearance w15:val="hidden"/>
              </w:sdtPr>
              <w:sdtContent>
                <w:r w:rsidR="00CF1E1B" w:rsidRPr="00CF1E1B"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0F7173AE" w14:textId="77777777" w:rsidR="0006755C" w:rsidRDefault="0006755C">
      <w:pPr>
        <w:rPr>
          <w:noProof/>
        </w:rPr>
      </w:pPr>
    </w:p>
    <w:p w14:paraId="69B7FDCE" w14:textId="77777777" w:rsidR="0006755C" w:rsidRDefault="0006755C">
      <w:pPr>
        <w:rPr>
          <w:noProof/>
        </w:rPr>
      </w:pPr>
    </w:p>
    <w:p w14:paraId="75561551" w14:textId="2D320CED" w:rsidR="0016751C" w:rsidRDefault="0016751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1761BB1E" wp14:editId="1B541E4E">
                <wp:simplePos x="0" y="0"/>
                <wp:positionH relativeFrom="column">
                  <wp:posOffset>-685800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0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63032617" name="Rectangle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9F5DF">
                              <a:alpha val="7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83364" name="Straight Connector 1"/>
                        <wps:cNvCnPr/>
                        <wps:spPr>
                          <a:xfrm>
                            <a:off x="0" y="1283970"/>
                            <a:ext cx="59347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4D35B" id="Group 1" o:spid="_x0000_s1026" alt="&quot;&quot;" style="position:absolute;margin-left:-54pt;margin-top:0;width:612pt;height:11in;z-index:-251656192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CUVSYs4AAAAAsBAAAPAAAAAAAAAAAAAAAAAM0FAABkcnMvZG93bnJldi54&#10;bWxQSwUGAAAAAAQABADzAAAA2gYAAAAA&#10;">
                <v:rect id="Rectangle 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    <v:fill opacity="49087f"/>
                </v:rect>
                <v:line id="Straight Connector 1" o:spid="_x0000_s1028" style="position:absolute;visibility:visible;mso-wrap-style:squar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    <w10:wrap anchory="page"/>
                <w10:anchorlock/>
              </v:group>
            </w:pict>
          </mc:Fallback>
        </mc:AlternateContent>
      </w:r>
      <w:r w:rsidR="00853649">
        <w:rPr>
          <w:noProof/>
        </w:rPr>
        <w:t xml:space="preserve"> </w:t>
      </w:r>
      <w:r w:rsidR="0006755C">
        <w:rPr>
          <w:noProof/>
        </w:rPr>
        <w:t xml:space="preserve">To:Abdul</w:t>
      </w:r>
    </w:p>
    <w:p w14:paraId="2165E586" w14:textId="0F68FB73" w:rsidR="0006755C" w:rsidRDefault="0006755C">
      <w:r>
        <w:rPr>
          <w:noProof/>
        </w:rPr>
        <w:t xml:space="preserve">Phone:</w:t>
      </w:r>
    </w:p>
    <w:p w14:paraId="3FC41DC4" w14:textId="77777777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47CB3AA0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1B6BAEC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679FA7B462E140038D42BD2BF747A320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2DDDF4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DC05FDB331BE4723B739481E19E5449E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0CA8BAE7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906CC650BD0E45BDB6AA83F8EC3EA3D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016DA8D" w14:textId="77777777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20EA8774B1A7424CB650D0A6C9D4E1F6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01D34E6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2434AC3" w14:textId="3AD07CDF" w:rsidR="002E2334" w:rsidRDefault="00853649" w:rsidP="00CF1E1B">
            <w:pPr>
              <w:pStyle w:val="Quantity"/>
            </w:pPr>
            <w:r>
              <w:t xml:space="preserve">2</w:t>
            </w:r>
          </w:p>
        </w:tc>
        <w:tc>
          <w:tcPr>
            <w:tcW w:w="3240" w:type="dxa"/>
          </w:tcPr>
          <w:p w14:paraId="1A9812CD" w14:textId="79A43638" w:rsidR="002E2334" w:rsidRDefault="00853649" w:rsidP="00CF1E1B">
            <w:r>
              <w:t xml:space="preserve">pen</w:t>
            </w:r>
          </w:p>
        </w:tc>
        <w:tc>
          <w:tcPr>
            <w:tcW w:w="3240" w:type="dxa"/>
          </w:tcPr>
          <w:p w14:paraId="571614F8" w14:textId="2D61AD65" w:rsidR="002E2334" w:rsidRDefault="00853649" w:rsidP="00CF1E1B">
            <w:pPr>
              <w:pStyle w:val="Amount"/>
            </w:pPr>
            <w:r>
              <w:t xml:space="preserve">0.5</w:t>
            </w:r>
          </w:p>
        </w:tc>
        <w:tc>
          <w:tcPr>
            <w:tcW w:w="1800" w:type="dxa"/>
          </w:tcPr>
          <w:p w14:paraId="052F476A" w14:textId="286F26C5" w:rsidR="002E2334" w:rsidRDefault="00853649" w:rsidP="00CF1E1B">
            <w:pPr>
              <w:pStyle w:val="Amount"/>
            </w:pPr>
            <w:r>
              <w:t xml:space="preserve">1</w:t>
            </w:r>
          </w:p>
        </w:tc>
      </w:tr>
      <w:tr w:rsidR="002E2334" w14:paraId="01D34E6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2434AC3" w14:textId="3AD07CDF" w:rsidR="002E2334" w:rsidRDefault="00853649" w:rsidP="00CF1E1B">
            <w:pPr>
              <w:pStyle w:val="Quantity"/>
            </w:pPr>
            <w:r>
              <w:t xml:space="preserve">3</w:t>
            </w:r>
          </w:p>
        </w:tc>
        <w:tc>
          <w:tcPr>
            <w:tcW w:w="3240" w:type="dxa"/>
          </w:tcPr>
          <w:p w14:paraId="1A9812CD" w14:textId="79A43638" w:rsidR="002E2334" w:rsidRDefault="00853649" w:rsidP="00CF1E1B">
            <w:r>
              <w:t xml:space="preserve">notebook</w:t>
            </w:r>
          </w:p>
        </w:tc>
        <w:tc>
          <w:tcPr>
            <w:tcW w:w="3240" w:type="dxa"/>
          </w:tcPr>
          <w:p w14:paraId="571614F8" w14:textId="2D61AD65" w:rsidR="002E2334" w:rsidRDefault="00853649" w:rsidP="00CF1E1B">
            <w:pPr>
              <w:pStyle w:val="Amount"/>
            </w:pPr>
            <w:r>
              <w:t xml:space="preserve">5</w:t>
            </w:r>
          </w:p>
        </w:tc>
        <w:tc>
          <w:tcPr>
            <w:tcW w:w="1800" w:type="dxa"/>
          </w:tcPr>
          <w:p w14:paraId="052F476A" w14:textId="286F26C5" w:rsidR="002E2334" w:rsidRDefault="00853649" w:rsidP="00CF1E1B">
            <w:pPr>
              <w:pStyle w:val="Amount"/>
            </w:pPr>
            <w:r>
              <w:t xml:space="preserve">15</w:t>
            </w:r>
          </w:p>
        </w:tc>
      </w:tr>
      <w:tr w:rsidR="002E2334" w14:paraId="01D34E6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2434AC3" w14:textId="3AD07CDF" w:rsidR="002E2334" w:rsidRDefault="00853649" w:rsidP="00CF1E1B">
            <w:pPr>
              <w:pStyle w:val="Quantity"/>
            </w:pPr>
            <w:r>
              <w:t xml:space="preserve">5</w:t>
            </w:r>
          </w:p>
        </w:tc>
        <w:tc>
          <w:tcPr>
            <w:tcW w:w="3240" w:type="dxa"/>
          </w:tcPr>
          <w:p w14:paraId="1A9812CD" w14:textId="79A43638" w:rsidR="002E2334" w:rsidRDefault="00853649" w:rsidP="00CF1E1B">
            <w:r>
              <w:t xml:space="preserve">ruler</w:t>
            </w:r>
          </w:p>
        </w:tc>
        <w:tc>
          <w:tcPr>
            <w:tcW w:w="3240" w:type="dxa"/>
          </w:tcPr>
          <w:p w14:paraId="571614F8" w14:textId="2D61AD65" w:rsidR="002E2334" w:rsidRDefault="00853649" w:rsidP="00CF1E1B">
            <w:pPr>
              <w:pStyle w:val="Amount"/>
            </w:pPr>
            <w:r>
              <w:t xml:space="preserve">2</w:t>
            </w:r>
          </w:p>
        </w:tc>
        <w:tc>
          <w:tcPr>
            <w:tcW w:w="1800" w:type="dxa"/>
          </w:tcPr>
          <w:p w14:paraId="052F476A" w14:textId="286F26C5" w:rsidR="002E2334" w:rsidRDefault="00853649" w:rsidP="00CF1E1B">
            <w:pPr>
              <w:pStyle w:val="Amount"/>
            </w:pPr>
            <w:r>
              <w:t xml:space="preserve">10</w:t>
            </w:r>
          </w:p>
        </w:tc>
      </w:tr>
      <w:tr w:rsidR="002E2334" w14:paraId="72DE9A32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4864A821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5892CE6E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-1374305475"/>
                <w:placeholder>
                  <w:docPart w:val="D69804B925A14E64BBE4A9D9CC81112D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13064701" w14:textId="05BA9C96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01755EE10B694FF1A9BEDE4EE77B1B2A"/>
                </w:placeholder>
                <w15:appearance w15:val="hidden"/>
              </w:sdtPr>
              <w:sdtContent>
                <w:r w:rsidR="00853649">
                  <w:t xml:space="preserve">10</w:t>
                </w:r>
              </w:sdtContent>
            </w:sdt>
          </w:p>
        </w:tc>
      </w:tr>
      <w:tr w:rsidR="002E2334" w14:paraId="7D93ECD3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60CE7024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6AB0F835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615647711"/>
                <w:placeholder>
                  <w:docPart w:val="2F1A7E4103C94D4FB51B96FCE72CDA65"/>
                </w:placeholder>
                <w:showingPlcHdr/>
                <w15:appearance w15:val="hidden"/>
              </w:sdtPr>
              <w:sdtContent>
                <w:r w:rsidR="00FC1A3C" w:rsidRPr="002B3B35">
                  <w:t>Sales tax</w:t>
                </w:r>
              </w:sdtContent>
            </w:sdt>
          </w:p>
        </w:tc>
        <w:tc>
          <w:tcPr>
            <w:tcW w:w="1800" w:type="dxa"/>
          </w:tcPr>
          <w:p w14:paraId="222EEF02" w14:textId="5A2E392F" w:rsidR="00AF3308" w:rsidRPr="002B3B35" w:rsidRDefault="00000000" w:rsidP="002B3B35">
            <w:pPr>
              <w:pStyle w:val="Amount"/>
            </w:pPr>
            <w:sdt>
              <w:sdtPr>
                <w:id w:val="-655375439"/>
                <w:placeholder>
                  <w:docPart w:val="052926F7F2B844DCA218C119D0121504"/>
                </w:placeholder>
                <w15:appearance w15:val="hidden"/>
              </w:sdtPr>
              <w:sdtContent>
                <w:r w:rsidR="00853649">
                  <w:t xml:space="preserve">10%</w:t>
                </w:r>
              </w:sdtContent>
            </w:sdt>
          </w:p>
        </w:tc>
      </w:tr>
      <w:tr w:rsidR="002E2334" w14:paraId="74A725B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284BCDE4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7F2670ED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82DDE8989A834B9B84C6011099880265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00C730C8" w14:textId="710DF9A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7D2F411377DF4782A39C7741397A22D8"/>
                </w:placeholder>
                <w15:appearance w15:val="hidden"/>
              </w:sdtPr>
              <w:sdtContent>
                <w:r w:rsidR="00853649">
                  <w:t xml:space="preserve">9</w:t>
                </w:r>
              </w:sdtContent>
            </w:sdt>
          </w:p>
        </w:tc>
      </w:tr>
    </w:tbl>
    <w:p w14:paraId="4B5F0578" w14:textId="77777777"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9B66" w14:textId="77777777" w:rsidR="00FA6B6E" w:rsidRDefault="00FA6B6E">
      <w:pPr>
        <w:spacing w:line="240" w:lineRule="auto"/>
      </w:pPr>
      <w:r>
        <w:separator/>
      </w:r>
    </w:p>
    <w:p w14:paraId="6DF58260" w14:textId="77777777" w:rsidR="00FA6B6E" w:rsidRDefault="00FA6B6E"/>
  </w:endnote>
  <w:endnote w:type="continuationSeparator" w:id="0">
    <w:p w14:paraId="17FF0AC6" w14:textId="77777777" w:rsidR="00FA6B6E" w:rsidRDefault="00FA6B6E">
      <w:pPr>
        <w:spacing w:line="240" w:lineRule="auto"/>
      </w:pPr>
      <w:r>
        <w:continuationSeparator/>
      </w:r>
    </w:p>
    <w:p w14:paraId="2E4D0980" w14:textId="77777777" w:rsidR="00FA6B6E" w:rsidRDefault="00FA6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6FFC" w14:textId="77777777" w:rsidR="00FA6B6E" w:rsidRDefault="00FA6B6E">
      <w:pPr>
        <w:spacing w:line="240" w:lineRule="auto"/>
      </w:pPr>
      <w:r>
        <w:separator/>
      </w:r>
    </w:p>
    <w:p w14:paraId="6EF5E1B3" w14:textId="77777777" w:rsidR="00FA6B6E" w:rsidRDefault="00FA6B6E"/>
  </w:footnote>
  <w:footnote w:type="continuationSeparator" w:id="0">
    <w:p w14:paraId="625B4F2F" w14:textId="77777777" w:rsidR="00FA6B6E" w:rsidRDefault="00FA6B6E">
      <w:pPr>
        <w:spacing w:line="240" w:lineRule="auto"/>
      </w:pPr>
      <w:r>
        <w:continuationSeparator/>
      </w:r>
    </w:p>
    <w:p w14:paraId="63F99D88" w14:textId="77777777" w:rsidR="00FA6B6E" w:rsidRDefault="00FA6B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5C"/>
    <w:rsid w:val="00005E80"/>
    <w:rsid w:val="00055AF8"/>
    <w:rsid w:val="0006755C"/>
    <w:rsid w:val="000A35CF"/>
    <w:rsid w:val="000E3B9B"/>
    <w:rsid w:val="00104133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E7C1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53649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02EA4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9657B"/>
    <w:rsid w:val="00EA4C0B"/>
    <w:rsid w:val="00F30ED8"/>
    <w:rsid w:val="00F55CCF"/>
    <w:rsid w:val="00FA6B6E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C0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bdul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577E39D17E4DB1961D4465F3BE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EA6DE-0E76-4B99-9E05-F100F03CCE17}"/>
      </w:docPartPr>
      <w:docPartBody>
        <w:p w:rsidR="006730AD" w:rsidRDefault="00000000">
          <w:pPr>
            <w:pStyle w:val="1C577E39D17E4DB1961D4465F3BE75F4"/>
          </w:pPr>
          <w:r w:rsidRPr="00CF1E1B">
            <w:t>Invoice</w:t>
          </w:r>
        </w:p>
      </w:docPartBody>
    </w:docPart>
    <w:docPart>
      <w:docPartPr>
        <w:name w:val="679FA7B462E140038D42BD2BF747A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0688-945E-4A6A-93CA-62836C56D1A7}"/>
      </w:docPartPr>
      <w:docPartBody>
        <w:p w:rsidR="006730AD" w:rsidRDefault="00000000">
          <w:pPr>
            <w:pStyle w:val="679FA7B462E140038D42BD2BF747A320"/>
          </w:pPr>
          <w:r w:rsidRPr="00FC1A3C">
            <w:t>Quantity</w:t>
          </w:r>
        </w:p>
      </w:docPartBody>
    </w:docPart>
    <w:docPart>
      <w:docPartPr>
        <w:name w:val="DC05FDB331BE4723B739481E19E54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ED149-326C-48DE-98BD-816086E0F4AB}"/>
      </w:docPartPr>
      <w:docPartBody>
        <w:p w:rsidR="006730AD" w:rsidRDefault="00000000">
          <w:pPr>
            <w:pStyle w:val="DC05FDB331BE4723B739481E19E5449E"/>
          </w:pPr>
          <w:r w:rsidRPr="00FC1A3C">
            <w:t>Description</w:t>
          </w:r>
        </w:p>
      </w:docPartBody>
    </w:docPart>
    <w:docPart>
      <w:docPartPr>
        <w:name w:val="906CC650BD0E45BDB6AA83F8EC3EA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D30DF-7AAF-466C-9B38-AA3F901653F7}"/>
      </w:docPartPr>
      <w:docPartBody>
        <w:p w:rsidR="006730AD" w:rsidRDefault="00000000">
          <w:pPr>
            <w:pStyle w:val="906CC650BD0E45BDB6AA83F8EC3EA3D1"/>
          </w:pPr>
          <w:r w:rsidRPr="00FC1A3C">
            <w:t xml:space="preserve">Unit Price </w:t>
          </w:r>
        </w:p>
      </w:docPartBody>
    </w:docPart>
    <w:docPart>
      <w:docPartPr>
        <w:name w:val="20EA8774B1A7424CB650D0A6C9D4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9387A-B078-45C0-BA46-48BFF3CB5A10}"/>
      </w:docPartPr>
      <w:docPartBody>
        <w:p w:rsidR="006730AD" w:rsidRDefault="00000000">
          <w:pPr>
            <w:pStyle w:val="20EA8774B1A7424CB650D0A6C9D4E1F6"/>
          </w:pPr>
          <w:r w:rsidRPr="00FC1A3C">
            <w:t>Total</w:t>
          </w:r>
        </w:p>
      </w:docPartBody>
    </w:docPart>
    <w:docPart>
      <w:docPartPr>
        <w:name w:val="8E77F9DAC4DA4EBDA38A7AE92D2D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E477-0599-43F6-B8B3-647F9CD522B3}"/>
      </w:docPartPr>
      <w:docPartBody>
        <w:p w:rsidR="006730AD" w:rsidRDefault="00000000">
          <w:pPr>
            <w:pStyle w:val="8E77F9DAC4DA4EBDA38A7AE92D2D29F6"/>
          </w:pPr>
          <w:r w:rsidRPr="002B3B35">
            <w:t>1 TB</w:t>
          </w:r>
        </w:p>
      </w:docPartBody>
    </w:docPart>
    <w:docPart>
      <w:docPartPr>
        <w:name w:val="1CA2040D61C448ABA7133D2EEAAA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EB47-F417-4582-86BD-F5B291F154FD}"/>
      </w:docPartPr>
      <w:docPartBody>
        <w:p w:rsidR="006730AD" w:rsidRDefault="00000000">
          <w:pPr>
            <w:pStyle w:val="1CA2040D61C448ABA7133D2EEAAA3E27"/>
          </w:pPr>
          <w:r w:rsidRPr="002B3B35">
            <w:t>99.99</w:t>
          </w:r>
        </w:p>
      </w:docPartBody>
    </w:docPart>
    <w:docPart>
      <w:docPartPr>
        <w:name w:val="D69804B925A14E64BBE4A9D9CC811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2DC3F-E952-405F-8115-9911B26B55E9}"/>
      </w:docPartPr>
      <w:docPartBody>
        <w:p w:rsidR="006730AD" w:rsidRDefault="00000000">
          <w:pPr>
            <w:pStyle w:val="D69804B925A14E64BBE4A9D9CC81112D"/>
          </w:pPr>
          <w:r w:rsidRPr="002B3B35">
            <w:t>Subtotal</w:t>
          </w:r>
        </w:p>
      </w:docPartBody>
    </w:docPart>
    <w:docPart>
      <w:docPartPr>
        <w:name w:val="01755EE10B694FF1A9BEDE4EE77B1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33CA-63B7-4273-A160-5DFEB9E27637}"/>
      </w:docPartPr>
      <w:docPartBody>
        <w:p w:rsidR="006730AD" w:rsidRDefault="00000000">
          <w:pPr>
            <w:pStyle w:val="01755EE10B694FF1A9BEDE4EE77B1B2A"/>
          </w:pPr>
          <w:r w:rsidRPr="002B3B35">
            <w:t>99.99</w:t>
          </w:r>
        </w:p>
      </w:docPartBody>
    </w:docPart>
    <w:docPart>
      <w:docPartPr>
        <w:name w:val="2F1A7E4103C94D4FB51B96FCE72C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5FD6-B48A-488A-A99B-AD7F8C4A0684}"/>
      </w:docPartPr>
      <w:docPartBody>
        <w:p w:rsidR="006730AD" w:rsidRDefault="00000000">
          <w:pPr>
            <w:pStyle w:val="2F1A7E4103C94D4FB51B96FCE72CDA65"/>
          </w:pPr>
          <w:r w:rsidRPr="002B3B35">
            <w:t>Sales tax</w:t>
          </w:r>
        </w:p>
      </w:docPartBody>
    </w:docPart>
    <w:docPart>
      <w:docPartPr>
        <w:name w:val="052926F7F2B844DCA218C119D0121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8417A-281B-4415-A9F5-6A13AC390501}"/>
      </w:docPartPr>
      <w:docPartBody>
        <w:p w:rsidR="006730AD" w:rsidRDefault="00000000">
          <w:pPr>
            <w:pStyle w:val="052926F7F2B844DCA218C119D0121504"/>
          </w:pPr>
          <w:r w:rsidRPr="002B3B35">
            <w:t>4.99</w:t>
          </w:r>
        </w:p>
      </w:docPartBody>
    </w:docPart>
    <w:docPart>
      <w:docPartPr>
        <w:name w:val="82DDE8989A834B9B84C601109988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16322-576F-462E-A955-21FD37B871AC}"/>
      </w:docPartPr>
      <w:docPartBody>
        <w:p w:rsidR="006730AD" w:rsidRDefault="00000000">
          <w:pPr>
            <w:pStyle w:val="82DDE8989A834B9B84C6011099880265"/>
          </w:pPr>
          <w:r w:rsidRPr="002B3B35">
            <w:t>TOTAL DUE</w:t>
          </w:r>
        </w:p>
      </w:docPartBody>
    </w:docPart>
    <w:docPart>
      <w:docPartPr>
        <w:name w:val="7D2F411377DF4782A39C7741397A2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FA996-24DC-4C88-8498-10D8A25C27D0}"/>
      </w:docPartPr>
      <w:docPartBody>
        <w:p w:rsidR="006730AD" w:rsidRDefault="00000000">
          <w:pPr>
            <w:pStyle w:val="7D2F411377DF4782A39C7741397A22D8"/>
          </w:pPr>
          <w:r w:rsidRPr="002B3B35">
            <w:t>104.98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D3"/>
    <w:rsid w:val="006730AD"/>
    <w:rsid w:val="007124A0"/>
    <w:rsid w:val="0086622C"/>
    <w:rsid w:val="009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Z" w:eastAsia="en-T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sz w:val="20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77E39D17E4DB1961D4465F3BE75F4">
    <w:name w:val="1C577E39D17E4DB1961D4465F3BE75F4"/>
  </w:style>
  <w:style w:type="paragraph" w:customStyle="1" w:styleId="679FA7B462E140038D42BD2BF747A320">
    <w:name w:val="679FA7B462E140038D42BD2BF747A320"/>
  </w:style>
  <w:style w:type="paragraph" w:customStyle="1" w:styleId="DC05FDB331BE4723B739481E19E5449E">
    <w:name w:val="DC05FDB331BE4723B739481E19E5449E"/>
  </w:style>
  <w:style w:type="paragraph" w:customStyle="1" w:styleId="906CC650BD0E45BDB6AA83F8EC3EA3D1">
    <w:name w:val="906CC650BD0E45BDB6AA83F8EC3EA3D1"/>
  </w:style>
  <w:style w:type="paragraph" w:customStyle="1" w:styleId="20EA8774B1A7424CB650D0A6C9D4E1F6">
    <w:name w:val="20EA8774B1A7424CB650D0A6C9D4E1F6"/>
  </w:style>
  <w:style w:type="paragraph" w:customStyle="1" w:styleId="8E77F9DAC4DA4EBDA38A7AE92D2D29F6">
    <w:name w:val="8E77F9DAC4DA4EBDA38A7AE92D2D29F6"/>
  </w:style>
  <w:style w:type="paragraph" w:customStyle="1" w:styleId="819CBB3A98A04E4EA41CA19C15BFF2C9">
    <w:name w:val="819CBB3A98A04E4EA41CA19C15BFF2C9"/>
  </w:style>
  <w:style w:type="paragraph" w:customStyle="1" w:styleId="1CA2040D61C448ABA7133D2EEAAA3E27">
    <w:name w:val="1CA2040D61C448ABA7133D2EEAAA3E27"/>
  </w:style>
  <w:style w:type="paragraph" w:customStyle="1" w:styleId="7C40E16B86674F2980CA9C1E88CDD137">
    <w:name w:val="7C40E16B86674F2980CA9C1E88CDD137"/>
  </w:style>
  <w:style w:type="paragraph" w:customStyle="1" w:styleId="D69804B925A14E64BBE4A9D9CC81112D">
    <w:name w:val="D69804B925A14E64BBE4A9D9CC81112D"/>
  </w:style>
  <w:style w:type="paragraph" w:customStyle="1" w:styleId="01755EE10B694FF1A9BEDE4EE77B1B2A">
    <w:name w:val="01755EE10B694FF1A9BEDE4EE77B1B2A"/>
  </w:style>
  <w:style w:type="paragraph" w:customStyle="1" w:styleId="2F1A7E4103C94D4FB51B96FCE72CDA65">
    <w:name w:val="2F1A7E4103C94D4FB51B96FCE72CDA65"/>
  </w:style>
  <w:style w:type="paragraph" w:customStyle="1" w:styleId="052926F7F2B844DCA218C119D0121504">
    <w:name w:val="052926F7F2B844DCA218C119D0121504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sz w:val="20"/>
      <w:szCs w:val="18"/>
      <w:lang w:val="en-US" w:eastAsia="ja-JP"/>
    </w:rPr>
  </w:style>
  <w:style w:type="paragraph" w:customStyle="1" w:styleId="E01FFB79050143E1867092957EC5614A">
    <w:name w:val="E01FFB79050143E1867092957EC5614A"/>
  </w:style>
  <w:style w:type="paragraph" w:customStyle="1" w:styleId="F89DD967D11F46B6973F7693E18B6C0B">
    <w:name w:val="F89DD967D11F46B6973F7693E18B6C0B"/>
  </w:style>
  <w:style w:type="paragraph" w:customStyle="1" w:styleId="82DDE8989A834B9B84C6011099880265">
    <w:name w:val="82DDE8989A834B9B84C6011099880265"/>
  </w:style>
  <w:style w:type="paragraph" w:customStyle="1" w:styleId="7D2F411377DF4782A39C7741397A22D8">
    <w:name w:val="7D2F411377DF4782A39C7741397A2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2024-03-09T13:19:00Z</dcterms:created>
  <dcterms:modified xsi:type="dcterms:W3CDTF">2024-03-09T13:19:00Z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