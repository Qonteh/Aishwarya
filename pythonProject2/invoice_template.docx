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235CF14" w14:textId="77777777" w:rsidTr="002B3B35">
        <w:trPr>
          <w:trHeight w:val="1440"/>
        </w:trPr>
        <w:tc>
          <w:tcPr>
            <w:tcW w:w="10080" w:type="dxa"/>
          </w:tcPr>
          <w:p w14:paraId="5587B4F4" w14:textId="77777777" w:rsidR="00360420" w:rsidRPr="00802E94" w:rsidRDefault="00000000" w:rsidP="00687D64">
            <w:pPr>
              <w:pStyle w:val="Heading1"/>
              <w:rPr>
                <w:szCs w:val="92"/>
              </w:rPr>
            </w:pPr>
            <w:sdt>
              <w:sdtPr>
                <w:rPr>
                  <w:szCs w:val="92"/>
                </w:rPr>
                <w:id w:val="1698268097"/>
                <w:placeholder>
                  <w:docPart w:val="1C577E39D17E4DB1961D4465F3BE75F4"/>
                </w:placeholder>
                <w:showingPlcHdr/>
                <w15:appearance w15:val="hidden"/>
              </w:sdtPr>
              <w:sdtContent>
                <w:r w:rsidR="00CF1E1B" w:rsidRPr="00CF1E1B"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0F7173AE" w14:textId="77777777" w:rsidR="0006755C" w:rsidRDefault="0006755C">
      <w:pPr>
        <w:rPr>
          <w:noProof/>
        </w:rPr>
      </w:pPr>
    </w:p>
    <w:p w14:paraId="69B7FDCE" w14:textId="77777777" w:rsidR="0006755C" w:rsidRDefault="0006755C">
      <w:pPr>
        <w:rPr>
          <w:noProof/>
        </w:rPr>
      </w:pPr>
    </w:p>
    <w:p w14:paraId="75561551" w14:textId="2D320CED" w:rsidR="0016751C" w:rsidRDefault="0016751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1761BB1E" wp14:editId="1B541E4E">
                <wp:simplePos x="0" y="0"/>
                <wp:positionH relativeFrom="column">
                  <wp:posOffset>-685800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63032617" name="Rectangle 2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rgbClr val="F9F5DF">
                              <a:alpha val="7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9283364" name="Straight Connector 1"/>
                        <wps:cNvCnPr/>
                        <wps:spPr>
                          <a:xfrm>
                            <a:off x="0" y="1283970"/>
                            <a:ext cx="593471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4D35B" id="Group 1" o:spid="_x0000_s1026" alt="&quot;&quot;" style="position:absolute;margin-left:-54pt;margin-top:0;width:612pt;height:11in;z-index:-251656192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">
                <v:rect id="Rectangle 2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" fillcolor="#f9f5df" stroked="f" strokeweight="2pt">
                  <v:fill opacity="49087f"/>
                </v:rect>
                <v:line id="Straight Connector 1" o:spid="_x0000_s1028" style="position:absolute;visibility:visible;mso-wrap-style:square" from="0,12839" to="59347,12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" strokecolor="#dfce61 [3209]" strokeweight="3pt"/>
                <w10:wrap anchory="page"/>
                <w10:anchorlock/>
              </v:group>
            </w:pict>
          </mc:Fallback>
        </mc:AlternateContent>
      </w:r>
      <w:r w:rsidR="00853649">
        <w:rPr>
          <w:noProof/>
        </w:rPr>
        <w:t xml:space="preserve"> </w:t>
      </w:r>
      <w:r w:rsidR="0006755C">
        <w:rPr>
          <w:noProof/>
        </w:rPr>
        <w:t>To:{{name}}</w:t>
      </w:r>
    </w:p>
    <w:p w14:paraId="2165E586" w14:textId="0F68FB73" w:rsidR="0006755C" w:rsidRDefault="0006755C">
      <w:r>
        <w:rPr>
          <w:noProof/>
        </w:rPr>
        <w:t>Phone:{{phone}}</w:t>
      </w:r>
    </w:p>
    <w:p w14:paraId="3FC41DC4" w14:textId="77777777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47CB3AA0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1B6BAEC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679FA7B462E140038D42BD2BF747A320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2DDDF4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DC05FDB331BE4723B739481E19E5449E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0CA8BAE7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906CC650BD0E45BDB6AA83F8EC3EA3D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016DA8D" w14:textId="77777777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20EA8774B1A7424CB650D0A6C9D4E1F6"/>
                </w:placeholder>
                <w:showingPlcHdr/>
                <w15:appearance w15:val="hidden"/>
              </w:sdtPr>
              <w:sdtContent>
                <w:r w:rsidR="00FC1A3C" w:rsidRPr="00FC1A3C">
                  <w:t>Total</w:t>
                </w:r>
              </w:sdtContent>
            </w:sdt>
          </w:p>
        </w:tc>
      </w:tr>
      <w:tr w:rsidR="002E2334" w14:paraId="6AB9BAE1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A94D913" w14:textId="47C0FB09" w:rsidR="002E2334" w:rsidRDefault="00000000" w:rsidP="002B3B35">
            <w:sdt>
              <w:sdtPr>
                <w:id w:val="-312254114"/>
                <w:placeholder>
                  <w:docPart w:val="8E77F9DAC4DA4EBDA38A7AE92D2D29F6"/>
                </w:placeholder>
                <w15:appearance w15:val="hidden"/>
              </w:sdtPr>
              <w:sdtContent>
                <w:r w:rsidR="00853649">
                  <w:t xml:space="preserve">{{%tr for item in </w:t>
                </w:r>
                <w:proofErr w:type="spellStart"/>
                <w:r w:rsidR="00853649">
                  <w:t>invoice_list</w:t>
                </w:r>
                <w:proofErr w:type="spellEnd"/>
                <w:r w:rsidR="00853649">
                  <w:t xml:space="preserve"> %}}</w:t>
                </w:r>
              </w:sdtContent>
            </w:sdt>
          </w:p>
        </w:tc>
        <w:tc>
          <w:tcPr>
            <w:tcW w:w="3240" w:type="dxa"/>
          </w:tcPr>
          <w:p w14:paraId="1B589CA6" w14:textId="73FEBC76" w:rsidR="002E2334" w:rsidRDefault="002E2334" w:rsidP="00853649">
            <w:pPr>
              <w:jc w:val="left"/>
            </w:pPr>
          </w:p>
        </w:tc>
        <w:tc>
          <w:tcPr>
            <w:tcW w:w="3240" w:type="dxa"/>
          </w:tcPr>
          <w:sdt>
            <w:sdtPr>
              <w:id w:val="366349057"/>
              <w:placeholder>
                <w:docPart w:val="1CA2040D61C448ABA7133D2EEAAA3E27"/>
              </w:placeholder>
              <w15:appearance w15:val="hidden"/>
            </w:sdtPr>
            <w:sdtContent>
              <w:p w14:paraId="6D3CD048" w14:textId="77777777" w:rsidR="00853649" w:rsidRDefault="00853649" w:rsidP="00853649">
                <w:pPr>
                  <w:jc w:val="left"/>
                </w:pPr>
              </w:p>
              <w:p w14:paraId="317E519D" w14:textId="2007FB34" w:rsidR="002E2334" w:rsidRDefault="00000000" w:rsidP="00853649">
                <w:pPr>
                  <w:jc w:val="left"/>
                </w:pPr>
              </w:p>
            </w:sdtContent>
          </w:sdt>
        </w:tc>
        <w:tc>
          <w:tcPr>
            <w:tcW w:w="1800" w:type="dxa"/>
          </w:tcPr>
          <w:p w14:paraId="560DCE8C" w14:textId="1BF63961" w:rsidR="002E2334" w:rsidRDefault="002E2334" w:rsidP="00853649">
            <w:pPr>
              <w:pStyle w:val="Headers"/>
            </w:pPr>
          </w:p>
        </w:tc>
      </w:tr>
      <w:tr w:rsidR="002E2334" w14:paraId="01D34E6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2434AC3" w14:textId="3AD07CDF" w:rsidR="002E2334" w:rsidRDefault="00853649" w:rsidP="00CF1E1B">
            <w:pPr>
              <w:pStyle w:val="Quantity"/>
            </w:pPr>
            <w:r>
              <w:t>{{item [0]}}</w:t>
            </w:r>
          </w:p>
        </w:tc>
        <w:tc>
          <w:tcPr>
            <w:tcW w:w="3240" w:type="dxa"/>
          </w:tcPr>
          <w:p w14:paraId="1A9812CD" w14:textId="79A43638" w:rsidR="002E2334" w:rsidRDefault="00853649" w:rsidP="00CF1E1B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3240" w:type="dxa"/>
          </w:tcPr>
          <w:p w14:paraId="571614F8" w14:textId="2D61AD65" w:rsidR="002E2334" w:rsidRDefault="00853649" w:rsidP="00CF1E1B">
            <w:pPr>
              <w:pStyle w:val="Amoun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800" w:type="dxa"/>
          </w:tcPr>
          <w:p w14:paraId="052F476A" w14:textId="286F26C5" w:rsidR="002E2334" w:rsidRDefault="00853649" w:rsidP="00CF1E1B">
            <w:pPr>
              <w:pStyle w:val="Amount"/>
            </w:pPr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2E2334" w14:paraId="4BEDF9F0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273954B" w14:textId="511809C2" w:rsidR="002E2334" w:rsidRDefault="00853649" w:rsidP="00CF1E1B">
            <w:pPr>
              <w:pStyle w:val="Quantity"/>
            </w:pPr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 xml:space="preserve"> %}}</w:t>
            </w:r>
          </w:p>
        </w:tc>
        <w:tc>
          <w:tcPr>
            <w:tcW w:w="3240" w:type="dxa"/>
          </w:tcPr>
          <w:p w14:paraId="473329DA" w14:textId="77777777" w:rsidR="002E2334" w:rsidRDefault="002E2334" w:rsidP="00CF1E1B"/>
        </w:tc>
        <w:tc>
          <w:tcPr>
            <w:tcW w:w="3240" w:type="dxa"/>
          </w:tcPr>
          <w:p w14:paraId="10D9653E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F0DB537" w14:textId="77777777" w:rsidR="002E2334" w:rsidRDefault="002E2334" w:rsidP="00CF1E1B">
            <w:pPr>
              <w:pStyle w:val="Amount"/>
            </w:pPr>
          </w:p>
        </w:tc>
      </w:tr>
      <w:tr w:rsidR="002E2334" w14:paraId="72DE9A32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4864A821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5892CE6E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-1374305475"/>
                <w:placeholder>
                  <w:docPart w:val="D69804B925A14E64BBE4A9D9CC81112D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13064701" w14:textId="05BA9C96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01755EE10B694FF1A9BEDE4EE77B1B2A"/>
                </w:placeholder>
                <w15:appearance w15:val="hidden"/>
              </w:sdtPr>
              <w:sdtContent>
                <w:r w:rsidR="00853649">
                  <w:t>{{subtotal}}</w:t>
                </w:r>
              </w:sdtContent>
            </w:sdt>
          </w:p>
        </w:tc>
      </w:tr>
      <w:tr w:rsidR="002E2334" w14:paraId="7D93ECD3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60CE702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6AB0F835" w14:textId="77777777" w:rsidR="002E2334" w:rsidRPr="002B3B35" w:rsidRDefault="00000000" w:rsidP="002B3B35">
            <w:pPr>
              <w:pStyle w:val="Heading2"/>
              <w:outlineLvl w:val="1"/>
            </w:pPr>
            <w:sdt>
              <w:sdtPr>
                <w:id w:val="615647711"/>
                <w:placeholder>
                  <w:docPart w:val="2F1A7E4103C94D4FB51B96FCE72CDA65"/>
                </w:placeholder>
                <w:showingPlcHdr/>
                <w15:appearance w15:val="hidden"/>
              </w:sdtPr>
              <w:sdtContent>
                <w:r w:rsidR="00FC1A3C" w:rsidRPr="002B3B35">
                  <w:t>Sales tax</w:t>
                </w:r>
              </w:sdtContent>
            </w:sdt>
          </w:p>
        </w:tc>
        <w:tc>
          <w:tcPr>
            <w:tcW w:w="1800" w:type="dxa"/>
          </w:tcPr>
          <w:p w14:paraId="222EEF02" w14:textId="5A2E392F" w:rsidR="00AF3308" w:rsidRPr="002B3B35" w:rsidRDefault="00000000" w:rsidP="002B3B35">
            <w:pPr>
              <w:pStyle w:val="Amount"/>
            </w:pPr>
            <w:sdt>
              <w:sdtPr>
                <w:id w:val="-655375439"/>
                <w:placeholder>
                  <w:docPart w:val="052926F7F2B844DCA218C119D0121504"/>
                </w:placeholder>
                <w15:appearance w15:val="hidden"/>
              </w:sdtPr>
              <w:sdtContent>
                <w:r w:rsidR="00853649">
                  <w:t>{{</w:t>
                </w:r>
                <w:proofErr w:type="spellStart"/>
                <w:r w:rsidR="00853649">
                  <w:t>salestax</w:t>
                </w:r>
                <w:proofErr w:type="spellEnd"/>
                <w:r w:rsidR="00853649">
                  <w:t>}}</w:t>
                </w:r>
              </w:sdtContent>
            </w:sdt>
          </w:p>
        </w:tc>
      </w:tr>
      <w:tr w:rsidR="002E2334" w14:paraId="74A725B8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284BCDE4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7F2670ED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82DDE8989A834B9B84C6011099880265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00C730C8" w14:textId="710DF9A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7D2F411377DF4782A39C7741397A22D8"/>
                </w:placeholder>
                <w15:appearance w15:val="hidden"/>
              </w:sdtPr>
              <w:sdtContent>
                <w:r w:rsidR="00853649">
                  <w:t>{{total}}</w:t>
                </w:r>
              </w:sdtContent>
            </w:sdt>
          </w:p>
        </w:tc>
      </w:tr>
    </w:tbl>
    <w:p w14:paraId="4B5F0578" w14:textId="77777777" w:rsidR="00837ECD" w:rsidRPr="00837ECD" w:rsidRDefault="00837ECD" w:rsidP="002B3B35"/>
    <w:sectPr w:rsidR="00837ECD" w:rsidRPr="00837ECD" w:rsidSect="002B3B35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B9B66" w14:textId="77777777" w:rsidR="00FA6B6E" w:rsidRDefault="00FA6B6E">
      <w:pPr>
        <w:spacing w:line="240" w:lineRule="auto"/>
      </w:pPr>
      <w:r>
        <w:separator/>
      </w:r>
    </w:p>
    <w:p w14:paraId="6DF58260" w14:textId="77777777" w:rsidR="00FA6B6E" w:rsidRDefault="00FA6B6E"/>
  </w:endnote>
  <w:endnote w:type="continuationSeparator" w:id="0">
    <w:p w14:paraId="17FF0AC6" w14:textId="77777777" w:rsidR="00FA6B6E" w:rsidRDefault="00FA6B6E">
      <w:pPr>
        <w:spacing w:line="240" w:lineRule="auto"/>
      </w:pPr>
      <w:r>
        <w:continuationSeparator/>
      </w:r>
    </w:p>
    <w:p w14:paraId="2E4D0980" w14:textId="77777777" w:rsidR="00FA6B6E" w:rsidRDefault="00FA6B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56FFC" w14:textId="77777777" w:rsidR="00FA6B6E" w:rsidRDefault="00FA6B6E">
      <w:pPr>
        <w:spacing w:line="240" w:lineRule="auto"/>
      </w:pPr>
      <w:r>
        <w:separator/>
      </w:r>
    </w:p>
    <w:p w14:paraId="6EF5E1B3" w14:textId="77777777" w:rsidR="00FA6B6E" w:rsidRDefault="00FA6B6E"/>
  </w:footnote>
  <w:footnote w:type="continuationSeparator" w:id="0">
    <w:p w14:paraId="625B4F2F" w14:textId="77777777" w:rsidR="00FA6B6E" w:rsidRDefault="00FA6B6E">
      <w:pPr>
        <w:spacing w:line="240" w:lineRule="auto"/>
      </w:pPr>
      <w:r>
        <w:continuationSeparator/>
      </w:r>
    </w:p>
    <w:p w14:paraId="63F99D88" w14:textId="77777777" w:rsidR="00FA6B6E" w:rsidRDefault="00FA6B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5C"/>
    <w:rsid w:val="00005E80"/>
    <w:rsid w:val="00055AF8"/>
    <w:rsid w:val="0006755C"/>
    <w:rsid w:val="000A35CF"/>
    <w:rsid w:val="000E3B9B"/>
    <w:rsid w:val="00104133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E7C1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53649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02EA4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9657B"/>
    <w:rsid w:val="00EA4C0B"/>
    <w:rsid w:val="00F30ED8"/>
    <w:rsid w:val="00F55CCF"/>
    <w:rsid w:val="00FA6B6E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AC0D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1B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dul\AppData\Roaming\Microsoft\Templates\Basic%20invoice%20with%20sales%20ta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577E39D17E4DB1961D4465F3BE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EA6DE-0E76-4B99-9E05-F100F03CCE17}"/>
      </w:docPartPr>
      <w:docPartBody>
        <w:p w:rsidR="006730AD" w:rsidRDefault="00000000">
          <w:pPr>
            <w:pStyle w:val="1C577E39D17E4DB1961D4465F3BE75F4"/>
          </w:pPr>
          <w:r w:rsidRPr="00CF1E1B">
            <w:t>Invoice</w:t>
          </w:r>
        </w:p>
      </w:docPartBody>
    </w:docPart>
    <w:docPart>
      <w:docPartPr>
        <w:name w:val="679FA7B462E140038D42BD2BF747A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20688-945E-4A6A-93CA-62836C56D1A7}"/>
      </w:docPartPr>
      <w:docPartBody>
        <w:p w:rsidR="006730AD" w:rsidRDefault="00000000">
          <w:pPr>
            <w:pStyle w:val="679FA7B462E140038D42BD2BF747A320"/>
          </w:pPr>
          <w:r w:rsidRPr="00FC1A3C">
            <w:t>Quantity</w:t>
          </w:r>
        </w:p>
      </w:docPartBody>
    </w:docPart>
    <w:docPart>
      <w:docPartPr>
        <w:name w:val="DC05FDB331BE4723B739481E19E54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ED149-326C-48DE-98BD-816086E0F4AB}"/>
      </w:docPartPr>
      <w:docPartBody>
        <w:p w:rsidR="006730AD" w:rsidRDefault="00000000">
          <w:pPr>
            <w:pStyle w:val="DC05FDB331BE4723B739481E19E5449E"/>
          </w:pPr>
          <w:r w:rsidRPr="00FC1A3C">
            <w:t>Description</w:t>
          </w:r>
        </w:p>
      </w:docPartBody>
    </w:docPart>
    <w:docPart>
      <w:docPartPr>
        <w:name w:val="906CC650BD0E45BDB6AA83F8EC3EA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D30DF-7AAF-466C-9B38-AA3F901653F7}"/>
      </w:docPartPr>
      <w:docPartBody>
        <w:p w:rsidR="006730AD" w:rsidRDefault="00000000">
          <w:pPr>
            <w:pStyle w:val="906CC650BD0E45BDB6AA83F8EC3EA3D1"/>
          </w:pPr>
          <w:r w:rsidRPr="00FC1A3C">
            <w:t xml:space="preserve">Unit Price </w:t>
          </w:r>
        </w:p>
      </w:docPartBody>
    </w:docPart>
    <w:docPart>
      <w:docPartPr>
        <w:name w:val="20EA8774B1A7424CB650D0A6C9D4E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9387A-B078-45C0-BA46-48BFF3CB5A10}"/>
      </w:docPartPr>
      <w:docPartBody>
        <w:p w:rsidR="006730AD" w:rsidRDefault="00000000">
          <w:pPr>
            <w:pStyle w:val="20EA8774B1A7424CB650D0A6C9D4E1F6"/>
          </w:pPr>
          <w:r w:rsidRPr="00FC1A3C">
            <w:t>Total</w:t>
          </w:r>
        </w:p>
      </w:docPartBody>
    </w:docPart>
    <w:docPart>
      <w:docPartPr>
        <w:name w:val="8E77F9DAC4DA4EBDA38A7AE92D2D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E477-0599-43F6-B8B3-647F9CD522B3}"/>
      </w:docPartPr>
      <w:docPartBody>
        <w:p w:rsidR="006730AD" w:rsidRDefault="00000000">
          <w:pPr>
            <w:pStyle w:val="8E77F9DAC4DA4EBDA38A7AE92D2D29F6"/>
          </w:pPr>
          <w:r w:rsidRPr="002B3B35">
            <w:t>1 TB</w:t>
          </w:r>
        </w:p>
      </w:docPartBody>
    </w:docPart>
    <w:docPart>
      <w:docPartPr>
        <w:name w:val="1CA2040D61C448ABA7133D2EEAAA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AEB47-F417-4582-86BD-F5B291F154FD}"/>
      </w:docPartPr>
      <w:docPartBody>
        <w:p w:rsidR="006730AD" w:rsidRDefault="00000000">
          <w:pPr>
            <w:pStyle w:val="1CA2040D61C448ABA7133D2EEAAA3E27"/>
          </w:pPr>
          <w:r w:rsidRPr="002B3B35">
            <w:t>99.99</w:t>
          </w:r>
        </w:p>
      </w:docPartBody>
    </w:docPart>
    <w:docPart>
      <w:docPartPr>
        <w:name w:val="D69804B925A14E64BBE4A9D9CC811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2DC3F-E952-405F-8115-9911B26B55E9}"/>
      </w:docPartPr>
      <w:docPartBody>
        <w:p w:rsidR="006730AD" w:rsidRDefault="00000000">
          <w:pPr>
            <w:pStyle w:val="D69804B925A14E64BBE4A9D9CC81112D"/>
          </w:pPr>
          <w:r w:rsidRPr="002B3B35">
            <w:t>Subtotal</w:t>
          </w:r>
        </w:p>
      </w:docPartBody>
    </w:docPart>
    <w:docPart>
      <w:docPartPr>
        <w:name w:val="01755EE10B694FF1A9BEDE4EE77B1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33CA-63B7-4273-A160-5DFEB9E27637}"/>
      </w:docPartPr>
      <w:docPartBody>
        <w:p w:rsidR="006730AD" w:rsidRDefault="00000000">
          <w:pPr>
            <w:pStyle w:val="01755EE10B694FF1A9BEDE4EE77B1B2A"/>
          </w:pPr>
          <w:r w:rsidRPr="002B3B35">
            <w:t>99.99</w:t>
          </w:r>
        </w:p>
      </w:docPartBody>
    </w:docPart>
    <w:docPart>
      <w:docPartPr>
        <w:name w:val="2F1A7E4103C94D4FB51B96FCE72CD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85FD6-B48A-488A-A99B-AD7F8C4A0684}"/>
      </w:docPartPr>
      <w:docPartBody>
        <w:p w:rsidR="006730AD" w:rsidRDefault="00000000">
          <w:pPr>
            <w:pStyle w:val="2F1A7E4103C94D4FB51B96FCE72CDA65"/>
          </w:pPr>
          <w:r w:rsidRPr="002B3B35">
            <w:t>Sales tax</w:t>
          </w:r>
        </w:p>
      </w:docPartBody>
    </w:docPart>
    <w:docPart>
      <w:docPartPr>
        <w:name w:val="052926F7F2B844DCA218C119D0121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8417A-281B-4415-A9F5-6A13AC390501}"/>
      </w:docPartPr>
      <w:docPartBody>
        <w:p w:rsidR="006730AD" w:rsidRDefault="00000000">
          <w:pPr>
            <w:pStyle w:val="052926F7F2B844DCA218C119D0121504"/>
          </w:pPr>
          <w:r w:rsidRPr="002B3B35">
            <w:t>4.99</w:t>
          </w:r>
        </w:p>
      </w:docPartBody>
    </w:docPart>
    <w:docPart>
      <w:docPartPr>
        <w:name w:val="82DDE8989A834B9B84C601109988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6322-576F-462E-A955-21FD37B871AC}"/>
      </w:docPartPr>
      <w:docPartBody>
        <w:p w:rsidR="006730AD" w:rsidRDefault="00000000">
          <w:pPr>
            <w:pStyle w:val="82DDE8989A834B9B84C6011099880265"/>
          </w:pPr>
          <w:r w:rsidRPr="002B3B35">
            <w:t>TOTAL DUE</w:t>
          </w:r>
        </w:p>
      </w:docPartBody>
    </w:docPart>
    <w:docPart>
      <w:docPartPr>
        <w:name w:val="7D2F411377DF4782A39C7741397A2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FA996-24DC-4C88-8498-10D8A25C27D0}"/>
      </w:docPartPr>
      <w:docPartBody>
        <w:p w:rsidR="006730AD" w:rsidRDefault="00000000">
          <w:pPr>
            <w:pStyle w:val="7D2F411377DF4782A39C7741397A22D8"/>
          </w:pPr>
          <w:r w:rsidRPr="002B3B35">
            <w:t>104.98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D3"/>
    <w:rsid w:val="006730AD"/>
    <w:rsid w:val="007124A0"/>
    <w:rsid w:val="0086622C"/>
    <w:rsid w:val="009A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TZ" w:eastAsia="en-T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sz w:val="20"/>
      <w:szCs w:val="1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577E39D17E4DB1961D4465F3BE75F4">
    <w:name w:val="1C577E39D17E4DB1961D4465F3BE75F4"/>
  </w:style>
  <w:style w:type="paragraph" w:customStyle="1" w:styleId="679FA7B462E140038D42BD2BF747A320">
    <w:name w:val="679FA7B462E140038D42BD2BF747A320"/>
  </w:style>
  <w:style w:type="paragraph" w:customStyle="1" w:styleId="DC05FDB331BE4723B739481E19E5449E">
    <w:name w:val="DC05FDB331BE4723B739481E19E5449E"/>
  </w:style>
  <w:style w:type="paragraph" w:customStyle="1" w:styleId="906CC650BD0E45BDB6AA83F8EC3EA3D1">
    <w:name w:val="906CC650BD0E45BDB6AA83F8EC3EA3D1"/>
  </w:style>
  <w:style w:type="paragraph" w:customStyle="1" w:styleId="20EA8774B1A7424CB650D0A6C9D4E1F6">
    <w:name w:val="20EA8774B1A7424CB650D0A6C9D4E1F6"/>
  </w:style>
  <w:style w:type="paragraph" w:customStyle="1" w:styleId="8E77F9DAC4DA4EBDA38A7AE92D2D29F6">
    <w:name w:val="8E77F9DAC4DA4EBDA38A7AE92D2D29F6"/>
  </w:style>
  <w:style w:type="paragraph" w:customStyle="1" w:styleId="819CBB3A98A04E4EA41CA19C15BFF2C9">
    <w:name w:val="819CBB3A98A04E4EA41CA19C15BFF2C9"/>
  </w:style>
  <w:style w:type="paragraph" w:customStyle="1" w:styleId="1CA2040D61C448ABA7133D2EEAAA3E27">
    <w:name w:val="1CA2040D61C448ABA7133D2EEAAA3E27"/>
  </w:style>
  <w:style w:type="paragraph" w:customStyle="1" w:styleId="7C40E16B86674F2980CA9C1E88CDD137">
    <w:name w:val="7C40E16B86674F2980CA9C1E88CDD137"/>
  </w:style>
  <w:style w:type="paragraph" w:customStyle="1" w:styleId="D69804B925A14E64BBE4A9D9CC81112D">
    <w:name w:val="D69804B925A14E64BBE4A9D9CC81112D"/>
  </w:style>
  <w:style w:type="paragraph" w:customStyle="1" w:styleId="01755EE10B694FF1A9BEDE4EE77B1B2A">
    <w:name w:val="01755EE10B694FF1A9BEDE4EE77B1B2A"/>
  </w:style>
  <w:style w:type="paragraph" w:customStyle="1" w:styleId="2F1A7E4103C94D4FB51B96FCE72CDA65">
    <w:name w:val="2F1A7E4103C94D4FB51B96FCE72CDA65"/>
  </w:style>
  <w:style w:type="paragraph" w:customStyle="1" w:styleId="052926F7F2B844DCA218C119D0121504">
    <w:name w:val="052926F7F2B844DCA218C119D0121504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sz w:val="20"/>
      <w:szCs w:val="18"/>
      <w:lang w:val="en-US" w:eastAsia="ja-JP"/>
    </w:rPr>
  </w:style>
  <w:style w:type="paragraph" w:customStyle="1" w:styleId="E01FFB79050143E1867092957EC5614A">
    <w:name w:val="E01FFB79050143E1867092957EC5614A"/>
  </w:style>
  <w:style w:type="paragraph" w:customStyle="1" w:styleId="F89DD967D11F46B6973F7693E18B6C0B">
    <w:name w:val="F89DD967D11F46B6973F7693E18B6C0B"/>
  </w:style>
  <w:style w:type="paragraph" w:customStyle="1" w:styleId="82DDE8989A834B9B84C6011099880265">
    <w:name w:val="82DDE8989A834B9B84C6011099880265"/>
  </w:style>
  <w:style w:type="paragraph" w:customStyle="1" w:styleId="7D2F411377DF4782A39C7741397A22D8">
    <w:name w:val="7D2F411377DF4782A39C7741397A22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2024-03-09T13:19:00Z</dcterms:created>
  <dcterms:modified xsi:type="dcterms:W3CDTF">2024-03-09T13:19:00Z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